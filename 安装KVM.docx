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yum update -y &amp;&amp; yum install -y epel-release &amp;&amp; yum install -y  gcc gcc-c++ perl automake autoconf libtool make yum-plugin-priorities sudo &amp;&amp; yum install -y  wget net-tools &amp;&amp; mkdir -p /data/softs &amp;&amp; mkdir -p /data/env &amp;&amp; cd /data/softs &amp;&amp; wget "http://zlib.net/zlib-1.2.11.tar.gz" &amp;&amp; tar -zxf zlib-1.2.11.tar.gz &amp;&amp; cd zlib-1.2.11 &amp;&amp; ./configure &amp;&amp; make &amp;&amp; make install &amp;&amp; cd /data/softs &amp;&amp; yum remove openssl -y &amp;&amp; wget  "https://codeload.github.com/openssl/openssl/tar.gz/OpenSSL_1_1_0e" &amp;&amp; tar -zxf OpenSSL_1_1_0e &amp;&amp; cd openssl-OpenSSL_1_1_0e &amp;&amp; ./config --prefix=/usr/ --openssldir=/etc/ssl shared zlib &amp;&amp; make &amp;&amp; make install &amp;&amp; rm -rf /data/softs/*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51FE7"/>
    <w:rsid w:val="6D535020"/>
    <w:rsid w:val="6EF5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2018-10-23T02:02:00Z</dcterms:created>
  <dc:creator>✎﹏DreamCatcher</dc:creator>
  <cp:lastModifiedBy>✎﹏DreamCatcher</cp:lastModifiedBy>
  <dcterms:modified xsi:type="dcterms:W3CDTF">2018-10-23T04:41:00Z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